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143C88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15D81A4" w14:textId="48FE9D31" w:rsidR="001B2ABD" w:rsidRDefault="009E6E8B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E14F8B" wp14:editId="43424945">
                  <wp:extent cx="2257425" cy="3061600"/>
                  <wp:effectExtent l="0" t="0" r="0" b="5715"/>
                  <wp:docPr id="5" name="Picture 5" descr="A person smiling for the camera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smiling for the camera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997" cy="307322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B432D1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26CF1B" w14:textId="1570AFA6" w:rsidR="001B2ABD" w:rsidRDefault="009E6E8B" w:rsidP="001B2ABD">
            <w:pPr>
              <w:pStyle w:val="Title"/>
            </w:pPr>
            <w:r>
              <w:t>Arsenia Suero</w:t>
            </w:r>
          </w:p>
          <w:p w14:paraId="4AE43EA3" w14:textId="4CDF3BF3" w:rsidR="001B2ABD" w:rsidRDefault="009E6E8B" w:rsidP="001B2ABD">
            <w:pPr>
              <w:pStyle w:val="Subtitle"/>
            </w:pPr>
            <w:r>
              <w:rPr>
                <w:spacing w:val="0"/>
                <w:w w:val="100"/>
              </w:rPr>
              <w:t>Linux administrator</w:t>
            </w:r>
          </w:p>
        </w:tc>
      </w:tr>
      <w:tr w:rsidR="001B2ABD" w14:paraId="79E5D696" w14:textId="77777777" w:rsidTr="0035267A">
        <w:trPr>
          <w:trHeight w:val="8892"/>
        </w:trPr>
        <w:tc>
          <w:tcPr>
            <w:tcW w:w="3600" w:type="dxa"/>
          </w:tcPr>
          <w:sdt>
            <w:sdtPr>
              <w:id w:val="-1711873194"/>
              <w:placeholder>
                <w:docPart w:val="250384B701DD4E26ADACEB44C36D4D2E"/>
              </w:placeholder>
              <w:temporary/>
              <w:showingPlcHdr/>
              <w15:appearance w15:val="hidden"/>
            </w:sdtPr>
            <w:sdtEndPr/>
            <w:sdtContent>
              <w:p w14:paraId="1071EB85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5CF4237" w14:textId="36EA38BF" w:rsidR="000C5195" w:rsidRPr="000C5195" w:rsidRDefault="000C5195" w:rsidP="000C5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195">
              <w:rPr>
                <w:rFonts w:ascii="Times New Roman" w:hAnsi="Times New Roman" w:cs="Times New Roman"/>
                <w:sz w:val="24"/>
                <w:szCs w:val="24"/>
              </w:rPr>
              <w:t>Dedicated Linux Administrator professional with less than a year of experience, seeking a position in the legal industry to support legal professionals in their administration needs</w:t>
            </w:r>
          </w:p>
          <w:p w14:paraId="550FA6CC" w14:textId="7048221A" w:rsidR="0035267A" w:rsidRPr="000C5195" w:rsidRDefault="0035267A" w:rsidP="00352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195">
              <w:rPr>
                <w:rFonts w:ascii="Times New Roman" w:hAnsi="Times New Roman" w:cs="Times New Roman"/>
                <w:sz w:val="24"/>
                <w:szCs w:val="24"/>
              </w:rPr>
              <w:t xml:space="preserve">achieving goals and committed to professionalism </w:t>
            </w:r>
          </w:p>
          <w:p w14:paraId="0B3CDEFE" w14:textId="682B9E02" w:rsidR="00036450" w:rsidRDefault="00036450" w:rsidP="0035267A"/>
          <w:p w14:paraId="39436494" w14:textId="77777777" w:rsidR="00036450" w:rsidRDefault="00036450" w:rsidP="00036450"/>
          <w:sdt>
            <w:sdtPr>
              <w:id w:val="-1954003311"/>
              <w:placeholder>
                <w:docPart w:val="880834A67DCC4B85A4CF1365E9D56382"/>
              </w:placeholder>
              <w:temporary/>
              <w:showingPlcHdr/>
              <w15:appearance w15:val="hidden"/>
            </w:sdtPr>
            <w:sdtEndPr/>
            <w:sdtContent>
              <w:p w14:paraId="6976655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27741A70FF9452EA288EF7851040D18"/>
              </w:placeholder>
              <w:temporary/>
              <w:showingPlcHdr/>
              <w15:appearance w15:val="hidden"/>
            </w:sdtPr>
            <w:sdtEndPr/>
            <w:sdtContent>
              <w:p w14:paraId="7E1ACA2A" w14:textId="77777777" w:rsidR="004D3011" w:rsidRDefault="004D3011" w:rsidP="004D3011">
                <w:r w:rsidRPr="009E6E8B">
                  <w:rPr>
                    <w:b/>
                    <w:bCs/>
                  </w:rPr>
                  <w:t>PHONE:</w:t>
                </w:r>
              </w:p>
            </w:sdtContent>
          </w:sdt>
          <w:p w14:paraId="64CAAE5B" w14:textId="135EB263" w:rsidR="004D3011" w:rsidRDefault="009E6E8B" w:rsidP="004D3011">
            <w:r>
              <w:t>978-204-4736</w:t>
            </w:r>
          </w:p>
          <w:p w14:paraId="4E8FD810" w14:textId="77777777" w:rsidR="004D3011" w:rsidRPr="004D3011" w:rsidRDefault="004D3011" w:rsidP="004D3011"/>
          <w:sdt>
            <w:sdtPr>
              <w:id w:val="67859272"/>
              <w:placeholder>
                <w:docPart w:val="2FAD18792EC3472BB494463B6393EEC7"/>
              </w:placeholder>
              <w:temporary/>
              <w:showingPlcHdr/>
              <w15:appearance w15:val="hidden"/>
            </w:sdtPr>
            <w:sdtEndPr/>
            <w:sdtContent>
              <w:p w14:paraId="7F60B314" w14:textId="77777777" w:rsidR="004D3011" w:rsidRDefault="004D3011" w:rsidP="004D3011">
                <w:r w:rsidRPr="009E6E8B">
                  <w:rPr>
                    <w:b/>
                    <w:bCs/>
                  </w:rPr>
                  <w:t>WEBSITE:</w:t>
                </w:r>
              </w:p>
            </w:sdtContent>
          </w:sdt>
          <w:p w14:paraId="3BC2FB3B" w14:textId="5A4FF853" w:rsidR="004D3011" w:rsidRDefault="009E6E8B" w:rsidP="004D3011">
            <w:r>
              <w:t>Twitter: Elimelec19</w:t>
            </w:r>
          </w:p>
          <w:p w14:paraId="422CCEBD" w14:textId="77777777" w:rsidR="004D3011" w:rsidRDefault="004D3011" w:rsidP="004D3011"/>
          <w:sdt>
            <w:sdtPr>
              <w:id w:val="-240260293"/>
              <w:placeholder>
                <w:docPart w:val="876BD29EE47E4FA1B1B74C2DF285BEFA"/>
              </w:placeholder>
              <w:temporary/>
              <w:showingPlcHdr/>
              <w15:appearance w15:val="hidden"/>
            </w:sdtPr>
            <w:sdtEndPr/>
            <w:sdtContent>
              <w:p w14:paraId="4C040D5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281876B" w14:textId="6C3608C5" w:rsidR="00036450" w:rsidRPr="00E4381A" w:rsidRDefault="009E6E8B" w:rsidP="004D3011">
            <w:pPr>
              <w:rPr>
                <w:rStyle w:val="Hyperlink"/>
              </w:rPr>
            </w:pPr>
            <w:r>
              <w:t>marialcenia@gmail.com</w:t>
            </w:r>
          </w:p>
          <w:sdt>
            <w:sdtPr>
              <w:id w:val="-1444214663"/>
              <w:placeholder>
                <w:docPart w:val="96F948796030415F9CFFAC6C245BDFB1"/>
              </w:placeholder>
              <w:temporary/>
              <w:showingPlcHdr/>
              <w15:appearance w15:val="hidden"/>
            </w:sdtPr>
            <w:sdtEndPr/>
            <w:sdtContent>
              <w:p w14:paraId="4E34FD85" w14:textId="39597216" w:rsidR="004D3011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77A7708" w14:textId="68638406" w:rsidR="000C5195" w:rsidRPr="000C5195" w:rsidRDefault="000C5195" w:rsidP="000C5195">
            <w:r>
              <w:t>Worship</w:t>
            </w:r>
          </w:p>
          <w:p w14:paraId="02195E4F" w14:textId="77777777" w:rsidR="004D3011" w:rsidRDefault="0035267A" w:rsidP="004D3011">
            <w:r>
              <w:t>Share with my family</w:t>
            </w:r>
          </w:p>
          <w:p w14:paraId="5CBC280D" w14:textId="77777777" w:rsidR="000C5195" w:rsidRDefault="0035267A" w:rsidP="004D3011">
            <w:r>
              <w:t>Reading</w:t>
            </w:r>
          </w:p>
          <w:p w14:paraId="5D801D24" w14:textId="0A28DD3D" w:rsidR="0035267A" w:rsidRPr="004D3011" w:rsidRDefault="0035267A" w:rsidP="004D3011">
            <w:r>
              <w:t xml:space="preserve"> </w:t>
            </w:r>
          </w:p>
        </w:tc>
        <w:tc>
          <w:tcPr>
            <w:tcW w:w="720" w:type="dxa"/>
          </w:tcPr>
          <w:p w14:paraId="16EAD3C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7932A244EA34E119FC68A775B58FCCB"/>
              </w:placeholder>
              <w:temporary/>
              <w:showingPlcHdr/>
              <w15:appearance w15:val="hidden"/>
            </w:sdtPr>
            <w:sdtEndPr/>
            <w:sdtContent>
              <w:p w14:paraId="49CA7F9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88E5E1B" w14:textId="5FBF347C" w:rsidR="00036450" w:rsidRDefault="009E6E8B" w:rsidP="00B359E4">
            <w:pPr>
              <w:pStyle w:val="Heading4"/>
            </w:pPr>
            <w:r>
              <w:t>Northern Essex Community College</w:t>
            </w:r>
          </w:p>
          <w:p w14:paraId="454D708F" w14:textId="77777777" w:rsidR="009E6E8B" w:rsidRPr="009E6E8B" w:rsidRDefault="009E6E8B" w:rsidP="009E6E8B"/>
          <w:p w14:paraId="7CAB4A02" w14:textId="785E9676" w:rsidR="00036450" w:rsidRDefault="009E6E8B" w:rsidP="009E6E8B">
            <w:pPr>
              <w:pStyle w:val="Heading4"/>
            </w:pPr>
            <w:r>
              <w:t>UTESA</w:t>
            </w:r>
          </w:p>
          <w:sdt>
            <w:sdtPr>
              <w:id w:val="1001553383"/>
              <w:placeholder>
                <w:docPart w:val="4C96A7946BEC4EF6867E0324A2AE8E16"/>
              </w:placeholder>
              <w:temporary/>
              <w:showingPlcHdr/>
              <w15:appearance w15:val="hidden"/>
            </w:sdtPr>
            <w:sdtEndPr/>
            <w:sdtContent>
              <w:p w14:paraId="524333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715CAA6" w14:textId="54706095" w:rsidR="00036450" w:rsidRDefault="009E6E8B" w:rsidP="00B359E4">
            <w:pPr>
              <w:pStyle w:val="Heading4"/>
              <w:rPr>
                <w:bCs/>
              </w:rPr>
            </w:pPr>
            <w:r>
              <w:t xml:space="preserve">Tricom - </w:t>
            </w:r>
            <w:r w:rsidRPr="00036450">
              <w:t>Help</w:t>
            </w:r>
            <w:r>
              <w:t xml:space="preserve"> Des</w:t>
            </w:r>
          </w:p>
          <w:p w14:paraId="1A0C4309" w14:textId="6A22A0BC" w:rsidR="00036450" w:rsidRDefault="009E6E8B" w:rsidP="00B359E4">
            <w:pPr>
              <w:pStyle w:val="Date"/>
            </w:pPr>
            <w:r>
              <w:t>201</w:t>
            </w:r>
            <w:r w:rsidR="00CD6861">
              <w:t>3</w:t>
            </w:r>
            <w:r w:rsidR="00036450" w:rsidRPr="00036450">
              <w:t>–</w:t>
            </w:r>
            <w:r>
              <w:t>201</w:t>
            </w:r>
            <w:r w:rsidR="00B12B24">
              <w:t>4</w:t>
            </w:r>
          </w:p>
          <w:p w14:paraId="220A3B7F" w14:textId="77777777" w:rsidR="009E6E8B" w:rsidRPr="009E6E8B" w:rsidRDefault="009E6E8B" w:rsidP="009E6E8B"/>
          <w:p w14:paraId="439BE829" w14:textId="28308E3A" w:rsidR="009E6E8B" w:rsidRDefault="009E6E8B" w:rsidP="009E6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6E8B">
              <w:rPr>
                <w:b/>
                <w:bCs/>
              </w:rPr>
              <w:t>INFOTEP</w:t>
            </w:r>
            <w: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                                                   </w:t>
            </w:r>
          </w:p>
          <w:p w14:paraId="681EDA38" w14:textId="79487DEB" w:rsidR="009E6E8B" w:rsidRPr="009E6E8B" w:rsidRDefault="009E6E8B" w:rsidP="009E6E8B">
            <w:r>
              <w:t>2012</w:t>
            </w:r>
          </w:p>
          <w:p w14:paraId="037F63ED" w14:textId="77777777" w:rsidR="004D3011" w:rsidRDefault="004D3011" w:rsidP="00036450"/>
          <w:p w14:paraId="741B0026" w14:textId="77777777" w:rsidR="004D3011" w:rsidRDefault="004D3011" w:rsidP="00036450"/>
          <w:sdt>
            <w:sdtPr>
              <w:id w:val="1669594239"/>
              <w:placeholder>
                <w:docPart w:val="7538FB9E3BCC4C25BCD158D5BA0194E7"/>
              </w:placeholder>
              <w:temporary/>
              <w:showingPlcHdr/>
              <w15:appearance w15:val="hidden"/>
            </w:sdtPr>
            <w:sdtEndPr/>
            <w:sdtContent>
              <w:p w14:paraId="4AE1A15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EF14DA0" w14:textId="18F30DE3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Administration</w:t>
            </w:r>
          </w:p>
          <w:p w14:paraId="3F687A4F" w14:textId="2628EF0F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7DB6F" w14:textId="462A58B8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</w:p>
          <w:p w14:paraId="619A69C7" w14:textId="48349DDB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  <w:p w14:paraId="2598B18D" w14:textId="6DE043A3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FC71D" w14:textId="2DAC6B9D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</w:t>
            </w:r>
          </w:p>
          <w:p w14:paraId="4AA93BFA" w14:textId="596ECCC5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29170" w14:textId="73300142" w:rsidR="00B12B24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Python</w:t>
            </w:r>
          </w:p>
          <w:p w14:paraId="48F3D454" w14:textId="77777777" w:rsidR="00036450" w:rsidRDefault="00036450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287A7" w14:textId="77777777" w:rsidR="00B12B24" w:rsidRPr="00B12B24" w:rsidRDefault="00B12B24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12B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  <w:p w14:paraId="5BC382C9" w14:textId="77777777" w:rsidR="00B12B24" w:rsidRPr="0035267A" w:rsidRDefault="00B12B24" w:rsidP="00B12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A62FE" w14:textId="2392834C" w:rsidR="00B12B24" w:rsidRPr="0035267A" w:rsidRDefault="00B12B24" w:rsidP="00B12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 xml:space="preserve">I am </w:t>
            </w:r>
            <w:r w:rsidR="0035267A" w:rsidRPr="0035267A">
              <w:rPr>
                <w:rFonts w:ascii="Times New Roman" w:hAnsi="Times New Roman" w:cs="Times New Roman"/>
                <w:sz w:val="24"/>
                <w:szCs w:val="24"/>
              </w:rPr>
              <w:t>good with</w:t>
            </w: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 xml:space="preserve"> security protocols</w:t>
            </w:r>
          </w:p>
          <w:p w14:paraId="7C6330B9" w14:textId="77777777" w:rsidR="00B12B24" w:rsidRPr="0035267A" w:rsidRDefault="00B12B24" w:rsidP="00B12B24">
            <w:pPr>
              <w:rPr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confidentiality, integrity, availability</w:t>
            </w:r>
          </w:p>
          <w:p w14:paraId="4CF8A52F" w14:textId="200ADF78" w:rsidR="0035267A" w:rsidRPr="00B12B24" w:rsidRDefault="0035267A" w:rsidP="00B12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r w:rsidRPr="0035267A">
              <w:rPr>
                <w:sz w:val="24"/>
                <w:szCs w:val="24"/>
              </w:rPr>
              <w:t xml:space="preserve"> </w:t>
            </w:r>
            <w:r w:rsidRPr="0035267A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</w:tc>
      </w:tr>
    </w:tbl>
    <w:p w14:paraId="01662285" w14:textId="77777777" w:rsidR="0043117B" w:rsidRDefault="000F156D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89AB" w14:textId="77777777" w:rsidR="000F156D" w:rsidRDefault="000F156D" w:rsidP="000C45FF">
      <w:r>
        <w:separator/>
      </w:r>
    </w:p>
  </w:endnote>
  <w:endnote w:type="continuationSeparator" w:id="0">
    <w:p w14:paraId="03B4DCEF" w14:textId="77777777" w:rsidR="000F156D" w:rsidRDefault="000F156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88F22" w14:textId="77777777" w:rsidR="000F156D" w:rsidRDefault="000F156D" w:rsidP="000C45FF">
      <w:r>
        <w:separator/>
      </w:r>
    </w:p>
  </w:footnote>
  <w:footnote w:type="continuationSeparator" w:id="0">
    <w:p w14:paraId="4713915D" w14:textId="77777777" w:rsidR="000F156D" w:rsidRDefault="000F156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AEC1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427E5CE" wp14:editId="19A8003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7EF2"/>
    <w:multiLevelType w:val="hybridMultilevel"/>
    <w:tmpl w:val="B27CD2F8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8C683A"/>
    <w:multiLevelType w:val="hybridMultilevel"/>
    <w:tmpl w:val="A6FA635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0214D"/>
    <w:multiLevelType w:val="hybridMultilevel"/>
    <w:tmpl w:val="5E22A8C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8B"/>
    <w:rsid w:val="00036450"/>
    <w:rsid w:val="00094499"/>
    <w:rsid w:val="000C45FF"/>
    <w:rsid w:val="000C5195"/>
    <w:rsid w:val="000E3FD1"/>
    <w:rsid w:val="000F156D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267A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E6E8B"/>
    <w:rsid w:val="00A2118D"/>
    <w:rsid w:val="00AD76E2"/>
    <w:rsid w:val="00B12B24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D6861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D3FC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20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B12B24"/>
    <w:pPr>
      <w:spacing w:after="160" w:line="256" w:lineRule="auto"/>
      <w:ind w:left="720"/>
      <w:contextualSpacing/>
    </w:pPr>
    <w:rPr>
      <w:rFonts w:eastAsia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bi\AppData\Local\Microsoft\Office\16.0\DTS\en-US%7b37F05FF9-08E1-4FD3-99F6-912A8D013EB6%7d\%7b9B0FC2B8-BE0D-471E-8385-C16A8DF1E1E0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384B701DD4E26ADACEB44C36D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F68-238A-4750-8E49-9FAB4DDA2DC1}"/>
      </w:docPartPr>
      <w:docPartBody>
        <w:p w:rsidR="00000000" w:rsidRDefault="008B4019">
          <w:pPr>
            <w:pStyle w:val="250384B701DD4E26ADACEB44C36D4D2E"/>
          </w:pPr>
          <w:r w:rsidRPr="00D5459D">
            <w:t>Profile</w:t>
          </w:r>
        </w:p>
      </w:docPartBody>
    </w:docPart>
    <w:docPart>
      <w:docPartPr>
        <w:name w:val="880834A67DCC4B85A4CF1365E9D56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F742B-EC3E-4EC6-9A76-C146A270BA2F}"/>
      </w:docPartPr>
      <w:docPartBody>
        <w:p w:rsidR="00000000" w:rsidRDefault="008B4019">
          <w:pPr>
            <w:pStyle w:val="880834A67DCC4B85A4CF1365E9D56382"/>
          </w:pPr>
          <w:r w:rsidRPr="00CB0055">
            <w:t>Contact</w:t>
          </w:r>
        </w:p>
      </w:docPartBody>
    </w:docPart>
    <w:docPart>
      <w:docPartPr>
        <w:name w:val="927741A70FF9452EA288EF785104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D17CA-4974-46D4-9A13-150C9A0C78CD}"/>
      </w:docPartPr>
      <w:docPartBody>
        <w:p w:rsidR="00000000" w:rsidRDefault="008B4019">
          <w:pPr>
            <w:pStyle w:val="927741A70FF9452EA288EF7851040D18"/>
          </w:pPr>
          <w:r w:rsidRPr="004D3011">
            <w:t>PHONE:</w:t>
          </w:r>
        </w:p>
      </w:docPartBody>
    </w:docPart>
    <w:docPart>
      <w:docPartPr>
        <w:name w:val="2FAD18792EC3472BB494463B6393E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E8-B724-4523-9E2B-E67C2FC236E3}"/>
      </w:docPartPr>
      <w:docPartBody>
        <w:p w:rsidR="00000000" w:rsidRDefault="008B4019">
          <w:pPr>
            <w:pStyle w:val="2FAD18792EC3472BB494463B6393EEC7"/>
          </w:pPr>
          <w:r w:rsidRPr="004D3011">
            <w:t>WEBSITE:</w:t>
          </w:r>
        </w:p>
      </w:docPartBody>
    </w:docPart>
    <w:docPart>
      <w:docPartPr>
        <w:name w:val="876BD29EE47E4FA1B1B74C2DF285B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BC77-273F-4ABF-BC55-16C04302D306}"/>
      </w:docPartPr>
      <w:docPartBody>
        <w:p w:rsidR="00000000" w:rsidRDefault="008B4019">
          <w:pPr>
            <w:pStyle w:val="876BD29EE47E4FA1B1B74C2DF285BEFA"/>
          </w:pPr>
          <w:r w:rsidRPr="004D3011">
            <w:t>EMAIL:</w:t>
          </w:r>
        </w:p>
      </w:docPartBody>
    </w:docPart>
    <w:docPart>
      <w:docPartPr>
        <w:name w:val="96F948796030415F9CFFAC6C245B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811C9-03C1-4A60-8B4B-77B536B2011C}"/>
      </w:docPartPr>
      <w:docPartBody>
        <w:p w:rsidR="00000000" w:rsidRDefault="008B4019">
          <w:pPr>
            <w:pStyle w:val="96F948796030415F9CFFAC6C245BDFB1"/>
          </w:pPr>
          <w:r w:rsidRPr="00CB0055">
            <w:t>Hobbies</w:t>
          </w:r>
        </w:p>
      </w:docPartBody>
    </w:docPart>
    <w:docPart>
      <w:docPartPr>
        <w:name w:val="77932A244EA34E119FC68A775B58F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5319F-9721-4444-A541-F1504A74BCC5}"/>
      </w:docPartPr>
      <w:docPartBody>
        <w:p w:rsidR="00000000" w:rsidRDefault="008B4019">
          <w:pPr>
            <w:pStyle w:val="77932A244EA34E119FC68A775B58FCCB"/>
          </w:pPr>
          <w:r w:rsidRPr="00036450">
            <w:t>EDUCATION</w:t>
          </w:r>
        </w:p>
      </w:docPartBody>
    </w:docPart>
    <w:docPart>
      <w:docPartPr>
        <w:name w:val="4C96A7946BEC4EF6867E0324A2AE8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4B5C5-AA9A-4586-AAB3-211C766B7158}"/>
      </w:docPartPr>
      <w:docPartBody>
        <w:p w:rsidR="00000000" w:rsidRDefault="008B4019">
          <w:pPr>
            <w:pStyle w:val="4C96A7946BEC4EF6867E0324A2AE8E16"/>
          </w:pPr>
          <w:r w:rsidRPr="00036450">
            <w:t>WORK EXPERIENCE</w:t>
          </w:r>
        </w:p>
      </w:docPartBody>
    </w:docPart>
    <w:docPart>
      <w:docPartPr>
        <w:name w:val="7538FB9E3BCC4C25BCD158D5BA019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F19FE-9234-4773-9211-9A76BAC83030}"/>
      </w:docPartPr>
      <w:docPartBody>
        <w:p w:rsidR="00000000" w:rsidRDefault="008B4019">
          <w:pPr>
            <w:pStyle w:val="7538FB9E3BCC4C25BCD158D5BA0194E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F7"/>
    <w:rsid w:val="003631F7"/>
    <w:rsid w:val="008B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6BDD2503124AB5A6DCFCC7E73E6E3C">
    <w:name w:val="7E6BDD2503124AB5A6DCFCC7E73E6E3C"/>
  </w:style>
  <w:style w:type="paragraph" w:customStyle="1" w:styleId="63B1024FC72C4E01BA3C7253EAC58E74">
    <w:name w:val="63B1024FC72C4E01BA3C7253EAC58E74"/>
  </w:style>
  <w:style w:type="paragraph" w:customStyle="1" w:styleId="250384B701DD4E26ADACEB44C36D4D2E">
    <w:name w:val="250384B701DD4E26ADACEB44C36D4D2E"/>
  </w:style>
  <w:style w:type="paragraph" w:customStyle="1" w:styleId="65C7F453AEDA4B70B09AFC9D83A46D42">
    <w:name w:val="65C7F453AEDA4B70B09AFC9D83A46D42"/>
  </w:style>
  <w:style w:type="paragraph" w:customStyle="1" w:styleId="880834A67DCC4B85A4CF1365E9D56382">
    <w:name w:val="880834A67DCC4B85A4CF1365E9D56382"/>
  </w:style>
  <w:style w:type="paragraph" w:customStyle="1" w:styleId="927741A70FF9452EA288EF7851040D18">
    <w:name w:val="927741A70FF9452EA288EF7851040D18"/>
  </w:style>
  <w:style w:type="paragraph" w:customStyle="1" w:styleId="03F29B7CBDA34DE0835A2C654A27AD1C">
    <w:name w:val="03F29B7CBDA34DE0835A2C654A27AD1C"/>
  </w:style>
  <w:style w:type="paragraph" w:customStyle="1" w:styleId="2FAD18792EC3472BB494463B6393EEC7">
    <w:name w:val="2FAD18792EC3472BB494463B6393EEC7"/>
  </w:style>
  <w:style w:type="paragraph" w:customStyle="1" w:styleId="2B31D90C6BAB4571A26D058964EAA0DB">
    <w:name w:val="2B31D90C6BAB4571A26D058964EAA0DB"/>
  </w:style>
  <w:style w:type="paragraph" w:customStyle="1" w:styleId="876BD29EE47E4FA1B1B74C2DF285BEFA">
    <w:name w:val="876BD29EE47E4FA1B1B74C2DF285BEF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EC503909FA241EEAB9BF7F3C856D8C4">
    <w:name w:val="7EC503909FA241EEAB9BF7F3C856D8C4"/>
  </w:style>
  <w:style w:type="paragraph" w:customStyle="1" w:styleId="96F948796030415F9CFFAC6C245BDFB1">
    <w:name w:val="96F948796030415F9CFFAC6C245BDFB1"/>
  </w:style>
  <w:style w:type="paragraph" w:customStyle="1" w:styleId="252CE84BB7184BB28D090665024046AE">
    <w:name w:val="252CE84BB7184BB28D090665024046AE"/>
  </w:style>
  <w:style w:type="paragraph" w:customStyle="1" w:styleId="3F2BB3E972FE439C919B8DDDCF989226">
    <w:name w:val="3F2BB3E972FE439C919B8DDDCF989226"/>
  </w:style>
  <w:style w:type="paragraph" w:customStyle="1" w:styleId="D8370A2613144969A784050DA866BD9D">
    <w:name w:val="D8370A2613144969A784050DA866BD9D"/>
  </w:style>
  <w:style w:type="paragraph" w:customStyle="1" w:styleId="9F39BD8A76C54531951AB8495FF014AB">
    <w:name w:val="9F39BD8A76C54531951AB8495FF014AB"/>
  </w:style>
  <w:style w:type="paragraph" w:customStyle="1" w:styleId="77932A244EA34E119FC68A775B58FCCB">
    <w:name w:val="77932A244EA34E119FC68A775B58FCCB"/>
  </w:style>
  <w:style w:type="paragraph" w:customStyle="1" w:styleId="255B0B0F1E8B4029A81FA7FCA349E6CA">
    <w:name w:val="255B0B0F1E8B4029A81FA7FCA349E6CA"/>
  </w:style>
  <w:style w:type="paragraph" w:customStyle="1" w:styleId="0448D77016F0402B818EE2C6257EE8CB">
    <w:name w:val="0448D77016F0402B818EE2C6257EE8CB"/>
  </w:style>
  <w:style w:type="paragraph" w:customStyle="1" w:styleId="B337A674FC424D1796BC31597180F0C8">
    <w:name w:val="B337A674FC424D1796BC31597180F0C8"/>
  </w:style>
  <w:style w:type="paragraph" w:customStyle="1" w:styleId="D6FA96780B9C45B383829CA9C87F47D1">
    <w:name w:val="D6FA96780B9C45B383829CA9C87F47D1"/>
  </w:style>
  <w:style w:type="paragraph" w:customStyle="1" w:styleId="3E9F2AAD39F24C119D10446AF051DC95">
    <w:name w:val="3E9F2AAD39F24C119D10446AF051DC95"/>
  </w:style>
  <w:style w:type="paragraph" w:customStyle="1" w:styleId="C147ECDE3A1E45DDAEF6CDD064771463">
    <w:name w:val="C147ECDE3A1E45DDAEF6CDD064771463"/>
  </w:style>
  <w:style w:type="paragraph" w:customStyle="1" w:styleId="AD813D9349EB42C2973CFDE19BBBCF6D">
    <w:name w:val="AD813D9349EB42C2973CFDE19BBBCF6D"/>
  </w:style>
  <w:style w:type="paragraph" w:customStyle="1" w:styleId="4C96A7946BEC4EF6867E0324A2AE8E16">
    <w:name w:val="4C96A7946BEC4EF6867E0324A2AE8E16"/>
  </w:style>
  <w:style w:type="paragraph" w:customStyle="1" w:styleId="514C65D2E7FD45A59FDA79A234654F5D">
    <w:name w:val="514C65D2E7FD45A59FDA79A234654F5D"/>
  </w:style>
  <w:style w:type="paragraph" w:customStyle="1" w:styleId="728F76C2FE7D428BAF6A649F27B040CD">
    <w:name w:val="728F76C2FE7D428BAF6A649F27B040CD"/>
  </w:style>
  <w:style w:type="paragraph" w:customStyle="1" w:styleId="D57D896691F94162BB6301CBA2F6D364">
    <w:name w:val="D57D896691F94162BB6301CBA2F6D364"/>
  </w:style>
  <w:style w:type="paragraph" w:customStyle="1" w:styleId="4E07B54CB15C4E10B62B9BDA436053AD">
    <w:name w:val="4E07B54CB15C4E10B62B9BDA436053AD"/>
  </w:style>
  <w:style w:type="paragraph" w:customStyle="1" w:styleId="05DAF10E109847798239F85E42F3045D">
    <w:name w:val="05DAF10E109847798239F85E42F3045D"/>
  </w:style>
  <w:style w:type="paragraph" w:customStyle="1" w:styleId="14184358A8304C2C9DE2A22679A96AF4">
    <w:name w:val="14184358A8304C2C9DE2A22679A96AF4"/>
  </w:style>
  <w:style w:type="paragraph" w:customStyle="1" w:styleId="22297463E1D3428EB5E1E50EE26C9EB7">
    <w:name w:val="22297463E1D3428EB5E1E50EE26C9EB7"/>
  </w:style>
  <w:style w:type="paragraph" w:customStyle="1" w:styleId="8DC5A072DCE1459CB1B75579EA747309">
    <w:name w:val="8DC5A072DCE1459CB1B75579EA747309"/>
  </w:style>
  <w:style w:type="paragraph" w:customStyle="1" w:styleId="733704F4D78F45459584AB6528970078">
    <w:name w:val="733704F4D78F45459584AB6528970078"/>
  </w:style>
  <w:style w:type="paragraph" w:customStyle="1" w:styleId="2CACB46B4D2A49BF9DE80C2F3EB36B9C">
    <w:name w:val="2CACB46B4D2A49BF9DE80C2F3EB36B9C"/>
  </w:style>
  <w:style w:type="paragraph" w:customStyle="1" w:styleId="84C5504D11A74728A892F4F9B34C5F89">
    <w:name w:val="84C5504D11A74728A892F4F9B34C5F89"/>
  </w:style>
  <w:style w:type="paragraph" w:customStyle="1" w:styleId="2147A83C0CD6464C94ACBF1AD38C13F0">
    <w:name w:val="2147A83C0CD6464C94ACBF1AD38C13F0"/>
  </w:style>
  <w:style w:type="paragraph" w:customStyle="1" w:styleId="290F2063F5E64047B55CDEB745CB7122">
    <w:name w:val="290F2063F5E64047B55CDEB745CB7122"/>
  </w:style>
  <w:style w:type="paragraph" w:customStyle="1" w:styleId="668CD8676AD8462C9E0FBDCB6F10EDF5">
    <w:name w:val="668CD8676AD8462C9E0FBDCB6F10EDF5"/>
  </w:style>
  <w:style w:type="paragraph" w:customStyle="1" w:styleId="936F7EB37BCA4B40B6A2A3C676A23440">
    <w:name w:val="936F7EB37BCA4B40B6A2A3C676A2344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538FB9E3BCC4C25BCD158D5BA0194E7">
    <w:name w:val="7538FB9E3BCC4C25BCD158D5BA0194E7"/>
  </w:style>
  <w:style w:type="paragraph" w:customStyle="1" w:styleId="1D6CA109B73E44FCBB1E537B2BFB13F9">
    <w:name w:val="1D6CA109B73E44FCBB1E537B2BFB13F9"/>
    <w:rsid w:val="00363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{9B0FC2B8-BE0D-471E-8385-C16A8DF1E1E0}tf00546271_win32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2021-10-24T15:17:00Z</dcterms:created>
  <dcterms:modified xsi:type="dcterms:W3CDTF">2021-10-24T16:44:00Z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